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F83" w:rsidRPr="004C0FFF" w:rsidRDefault="001705B1" w:rsidP="001705B1">
      <w:pPr>
        <w:pStyle w:val="Title"/>
        <w:rPr>
          <w:lang w:val="pt-BR"/>
        </w:rPr>
      </w:pPr>
      <w:r>
        <w:rPr>
          <w:lang w:val="pt-BR"/>
        </w:rPr>
        <w:t>ARthur max c. rocha</w:t>
      </w:r>
      <w:bookmarkStart w:id="0" w:name="_GoBack"/>
      <w:bookmarkEnd w:id="0"/>
    </w:p>
    <w:p w:rsidR="003D0F83" w:rsidRPr="004C0FFF" w:rsidRDefault="004C0FFF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D0F83" w:rsidRPr="0085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D0F83" w:rsidRPr="004C0FFF" w:rsidRDefault="003D0F83" w:rsidP="001705B1">
            <w:pPr>
              <w:jc w:val="left"/>
              <w:rPr>
                <w:lang w:val="pt-BR"/>
              </w:rPr>
            </w:pPr>
          </w:p>
        </w:tc>
        <w:tc>
          <w:tcPr>
            <w:tcW w:w="4692" w:type="pct"/>
          </w:tcPr>
          <w:p w:rsidR="003D0F83" w:rsidRDefault="001705B1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 princípio foi pensado em um programa para a criação de perfil para interagir com um outro programa, como o modelo escolhido foi o de prototipagem, o programa mudou muito com relação ao que seria desenvolvido, se tornando um modulo para outro programa, por isso, há apenas uma única classe, que é responsável por todo o trabalho do modulo.</w:t>
            </w:r>
          </w:p>
          <w:p w:rsidR="001F58B8" w:rsidRDefault="001F58B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1F58B8" w:rsidRDefault="001F58B8" w:rsidP="001F58B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Como não tem muitas funções ficou mais simples e prático organizar tudo em apenas uma única função, e não foi necessário seguir os conceitos de orientação a objetos no escopo do código.</w:t>
            </w:r>
          </w:p>
          <w:p w:rsidR="008A1CDA" w:rsidRDefault="008A1CDA" w:rsidP="001F58B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8A1CDA" w:rsidRPr="004C0FFF" w:rsidRDefault="008A1CDA" w:rsidP="001F58B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 modulo tem como objetivo criar um perfil para um sistema de recomendação de artigos.</w:t>
            </w:r>
          </w:p>
        </w:tc>
      </w:tr>
    </w:tbl>
    <w:p w:rsidR="003D0F83" w:rsidRPr="004C0FFF" w:rsidRDefault="003D0F83">
      <w:pPr>
        <w:pStyle w:val="Semespaamento"/>
        <w:rPr>
          <w:lang w:val="pt-BR"/>
        </w:rPr>
      </w:pPr>
    </w:p>
    <w:p w:rsidR="003D0F83" w:rsidRPr="004C0FFF" w:rsidRDefault="001705B1">
      <w:pPr>
        <w:pStyle w:val="ttulo1"/>
        <w:rPr>
          <w:lang w:val="pt-BR"/>
        </w:rPr>
      </w:pPr>
      <w:r>
        <w:rPr>
          <w:lang w:val="pt-BR"/>
        </w:rPr>
        <w:t>FUNCIONAMENTo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D0F83" w:rsidRPr="0085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D0F83" w:rsidRPr="004C0FFF" w:rsidRDefault="003D0F83">
            <w:pPr>
              <w:rPr>
                <w:lang w:val="pt-BR"/>
              </w:rPr>
            </w:pPr>
          </w:p>
        </w:tc>
        <w:tc>
          <w:tcPr>
            <w:tcW w:w="4692" w:type="pct"/>
          </w:tcPr>
          <w:p w:rsidR="003D0F83" w:rsidRDefault="001F58B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 programa utiliza uma biblioteca livre para fazer a busca das páginas (Web Crawler UFRJ) e um programa em python para fazer o processamento de texto e gerar termos e pesos associados a esses termos obtidos das informações extraídas da página.</w:t>
            </w:r>
          </w:p>
          <w:p w:rsidR="001F58B8" w:rsidRDefault="001F58B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1F58B8" w:rsidRDefault="001F58B8" w:rsidP="001F58B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 programa em python utiliza uma biblioteca de processamento de texto chamada NLTK, e é chamado pelo programa java por meio de execução de script, o resultado é então retornado para a aplicação em python e salva em um arquivo de texto.</w:t>
            </w:r>
          </w:p>
          <w:p w:rsidR="001F58B8" w:rsidRDefault="001F58B8" w:rsidP="001F58B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1F58B8" w:rsidRPr="004C0FFF" w:rsidRDefault="001F58B8" w:rsidP="001F58B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Na sua funcionalidade original, não é necessário </w:t>
            </w:r>
            <w:r w:rsidR="008A1CDA">
              <w:rPr>
                <w:lang w:val="pt-BR"/>
              </w:rPr>
              <w:t>telas, etc. Pois como é um modulo, será apenas responsável por receber entradas e retornar saídas. Mas as telas servem para uma melhor interação do usuário com o modulo independente, e para testar ele separadamente.</w:t>
            </w:r>
          </w:p>
        </w:tc>
      </w:tr>
    </w:tbl>
    <w:p w:rsidR="003D0F83" w:rsidRPr="004C0FFF" w:rsidRDefault="003D0F83">
      <w:pPr>
        <w:pStyle w:val="Semespaamento"/>
        <w:rPr>
          <w:lang w:val="pt-BR"/>
        </w:rPr>
      </w:pPr>
    </w:p>
    <w:p w:rsidR="003D0F83" w:rsidRDefault="008A1CDA">
      <w:pPr>
        <w:pStyle w:val="ttulo1"/>
        <w:rPr>
          <w:lang w:val="pt-BR"/>
        </w:rPr>
      </w:pPr>
      <w:r>
        <w:rPr>
          <w:lang w:val="pt-BR"/>
        </w:rPr>
        <w:t>TELAS e testes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8A1CDA" w:rsidRPr="00851620" w:rsidTr="008A1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8A1CDA" w:rsidRPr="004C0FFF" w:rsidRDefault="008A1CDA" w:rsidP="00DB195D">
            <w:pPr>
              <w:rPr>
                <w:lang w:val="pt-BR"/>
              </w:rPr>
            </w:pPr>
          </w:p>
        </w:tc>
        <w:tc>
          <w:tcPr>
            <w:tcW w:w="4692" w:type="pct"/>
          </w:tcPr>
          <w:p w:rsidR="008A1CDA" w:rsidRDefault="008A1CDA" w:rsidP="008A1CDA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Aqui será apresentado as telas de usuário e os arquivos de resultados.</w:t>
            </w:r>
          </w:p>
          <w:p w:rsidR="008A1CDA" w:rsidRDefault="008A1CDA" w:rsidP="008A1CDA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8A1CDA" w:rsidRDefault="008A1CDA" w:rsidP="008A1CDA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 teste foi feito</w:t>
            </w:r>
            <w:r w:rsidR="009A0728">
              <w:rPr>
                <w:lang w:val="pt-BR"/>
              </w:rPr>
              <w:t xml:space="preserve"> de forma manual</w:t>
            </w:r>
            <w:r>
              <w:rPr>
                <w:lang w:val="pt-BR"/>
              </w:rPr>
              <w:t xml:space="preserve"> com duas páginas:</w:t>
            </w:r>
          </w:p>
          <w:p w:rsidR="009A0728" w:rsidRDefault="00223247" w:rsidP="008A1CDA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hyperlink r:id="rId9" w:history="1">
              <w:r w:rsidR="009A0728" w:rsidRPr="009644FF">
                <w:rPr>
                  <w:rStyle w:val="Hyperlink"/>
                  <w:lang w:val="pt-BR"/>
                </w:rPr>
                <w:t>http://www.columbia.edu/~rsb2162/</w:t>
              </w:r>
            </w:hyperlink>
          </w:p>
          <w:p w:rsidR="009A0728" w:rsidRDefault="00223247" w:rsidP="008A1CDA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hyperlink r:id="rId10" w:history="1">
              <w:r w:rsidR="009A0728" w:rsidRPr="009644FF">
                <w:rPr>
                  <w:rStyle w:val="Hyperlink"/>
                  <w:lang w:val="pt-BR"/>
                </w:rPr>
                <w:t>http://www.cs.usask.ca/faculty/julita/</w:t>
              </w:r>
            </w:hyperlink>
          </w:p>
          <w:p w:rsidR="009A0728" w:rsidRPr="004C0FFF" w:rsidRDefault="009A0728" w:rsidP="008A1CDA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:rsidR="008A1CDA" w:rsidRDefault="009A0728">
      <w:pPr>
        <w:pStyle w:val="Semespaamento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3524250" cy="8858250"/>
            <wp:effectExtent l="0" t="0" r="0" b="0"/>
            <wp:docPr id="35" name="Imagem 35" descr="C:\Users\Wmax\Pictures\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max\Pictures\tes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728">
        <w:rPr>
          <w:sz w:val="60"/>
          <w:szCs w:val="60"/>
          <w:lang w:val="pt-BR"/>
        </w:rPr>
        <w:t>S</w:t>
      </w:r>
      <w:r>
        <w:rPr>
          <w:sz w:val="60"/>
          <w:szCs w:val="60"/>
          <w:lang w:val="pt-BR"/>
        </w:rPr>
        <w:t>AÍ</w:t>
      </w:r>
      <w:r w:rsidRPr="009A0728">
        <w:rPr>
          <w:sz w:val="60"/>
          <w:szCs w:val="60"/>
          <w:lang w:val="pt-BR"/>
        </w:rPr>
        <w:t>DA</w:t>
      </w:r>
      <w:r>
        <w:rPr>
          <w:lang w:val="pt-BR"/>
        </w:rPr>
        <w:t xml:space="preserve"> </w:t>
      </w:r>
    </w:p>
    <w:p w:rsidR="009A0728" w:rsidRPr="009A0728" w:rsidRDefault="009A0728">
      <w:pPr>
        <w:pStyle w:val="Semespaamento"/>
        <w:rPr>
          <w:sz w:val="60"/>
          <w:szCs w:val="60"/>
          <w:lang w:val="pt-BR"/>
        </w:rPr>
      </w:pPr>
      <w:r w:rsidRPr="009A0728">
        <w:rPr>
          <w:noProof/>
          <w:sz w:val="60"/>
          <w:szCs w:val="60"/>
          <w:lang w:val="pt-BR" w:eastAsia="pt-BR"/>
        </w:rPr>
        <w:lastRenderedPageBreak/>
        <w:drawing>
          <wp:inline distT="0" distB="0" distL="0" distR="0">
            <wp:extent cx="2409825" cy="2009775"/>
            <wp:effectExtent l="0" t="0" r="9525" b="9525"/>
            <wp:docPr id="36" name="Imagem 36" descr="C:\Users\Wmax\Pictures\ent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max\Pictures\entra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728">
        <w:rPr>
          <w:sz w:val="60"/>
          <w:szCs w:val="60"/>
          <w:lang w:val="pt-BR"/>
        </w:rPr>
        <w:t>ENTRADAS</w:t>
      </w:r>
    </w:p>
    <w:sectPr w:rsidR="009A0728" w:rsidRPr="009A0728" w:rsidSect="004C0FFF">
      <w:headerReference w:type="default" r:id="rId13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247" w:rsidRDefault="00223247">
      <w:pPr>
        <w:spacing w:after="0" w:line="240" w:lineRule="auto"/>
      </w:pPr>
      <w:r>
        <w:separator/>
      </w:r>
    </w:p>
  </w:endnote>
  <w:endnote w:type="continuationSeparator" w:id="0">
    <w:p w:rsidR="00223247" w:rsidRDefault="0022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247" w:rsidRDefault="00223247">
      <w:pPr>
        <w:spacing w:after="0" w:line="240" w:lineRule="auto"/>
      </w:pPr>
      <w:r>
        <w:separator/>
      </w:r>
    </w:p>
  </w:footnote>
  <w:footnote w:type="continuationSeparator" w:id="0">
    <w:p w:rsidR="00223247" w:rsidRDefault="0022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851620">
                            <w:rPr>
                              <w:lang w:val="pt-BR"/>
                            </w:rPr>
                            <w:t>3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851620">
                      <w:rPr>
                        <w:lang w:val="pt-BR"/>
                      </w:rPr>
                      <w:t>3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B1"/>
    <w:rsid w:val="001705B1"/>
    <w:rsid w:val="001F58B8"/>
    <w:rsid w:val="00223247"/>
    <w:rsid w:val="003D0F83"/>
    <w:rsid w:val="004C0FFF"/>
    <w:rsid w:val="00851620"/>
    <w:rsid w:val="008A1CDA"/>
    <w:rsid w:val="009A0728"/>
    <w:rsid w:val="00D0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8D5876-EA64-4395-9CCF-5D1F34C8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DefaultParagraphFont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DefaultParagraphFont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DefaultParagraphFont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DefaultParagraphFont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DefaultParagraphFont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DefaultParagraphFont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paragraph" w:styleId="Header">
    <w:name w:val="header"/>
    <w:basedOn w:val="Normal"/>
    <w:link w:val="Header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FFF"/>
  </w:style>
  <w:style w:type="paragraph" w:styleId="Footer">
    <w:name w:val="footer"/>
    <w:basedOn w:val="Normal"/>
    <w:link w:val="Footer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FFF"/>
  </w:style>
  <w:style w:type="character" w:styleId="Hyperlink">
    <w:name w:val="Hyperlink"/>
    <w:basedOn w:val="DefaultParagraphFont"/>
    <w:uiPriority w:val="99"/>
    <w:unhideWhenUsed/>
    <w:rsid w:val="009A0728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cs.usask.ca/faculty/julita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olumbia.edu/~rsb2162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max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1C32CA-17E8-479B-A619-68CEB5C9C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45</TotalTime>
  <Pages>3</Pages>
  <Words>273</Words>
  <Characters>1480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Wmax</dc:creator>
  <cp:keywords/>
  <cp:lastModifiedBy>wm4x</cp:lastModifiedBy>
  <cp:revision>2</cp:revision>
  <dcterms:created xsi:type="dcterms:W3CDTF">2015-02-13T23:43:00Z</dcterms:created>
  <dcterms:modified xsi:type="dcterms:W3CDTF">2015-04-11T22:19:00Z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