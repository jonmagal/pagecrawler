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F83" w:rsidRPr="004C0FFF" w:rsidRDefault="001705B1" w:rsidP="001705B1">
      <w:pPr>
        <w:pStyle w:val="Title"/>
        <w:rPr>
          <w:lang w:val="pt-BR"/>
        </w:rPr>
      </w:pPr>
      <w:r>
        <w:rPr>
          <w:lang w:val="pt-BR"/>
        </w:rPr>
        <w:t>ARthur max c. rocha</w:t>
      </w:r>
    </w:p>
    <w:p w:rsidR="003D0F83" w:rsidRPr="004C0FFF" w:rsidRDefault="004C0FFF">
      <w:pPr>
        <w:pStyle w:val="ttulo1"/>
        <w:rPr>
          <w:lang w:val="pt-BR"/>
        </w:rPr>
      </w:pPr>
      <w:r w:rsidRPr="004C0FFF">
        <w:rPr>
          <w:lang w:val="pt-BR"/>
        </w:rPr>
        <w:t>Visão geral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D0F83" w:rsidRPr="00013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D0F83" w:rsidRPr="004C0FFF" w:rsidRDefault="003D0F83" w:rsidP="001705B1">
            <w:pPr>
              <w:jc w:val="left"/>
              <w:rPr>
                <w:lang w:val="pt-BR"/>
              </w:rPr>
            </w:pPr>
          </w:p>
        </w:tc>
        <w:tc>
          <w:tcPr>
            <w:tcW w:w="4692" w:type="pct"/>
          </w:tcPr>
          <w:p w:rsidR="003D0F83" w:rsidRDefault="001705B1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 princípio foi pensado em um programa para a criação de perfil para interagir com um outro programa, como o modelo escolhido foi o de prototipagem, o programa mudou muito com relação ao que seria desenvolvido, se tornando um modulo para outro programa, por isso, há apenas uma única classe, que é responsável por todo o trabalho do modulo.</w:t>
            </w:r>
          </w:p>
          <w:p w:rsidR="001F58B8" w:rsidRDefault="001F58B8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1F58B8" w:rsidRDefault="001F58B8" w:rsidP="001F58B8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Como não tem muitas funções ficou mais simples e prático organizar tudo em apenas uma única função, e não foi necessário seguir os conceitos de orientação a objetos no escopo do código.</w:t>
            </w:r>
          </w:p>
          <w:p w:rsidR="008A1CDA" w:rsidRDefault="008A1CDA" w:rsidP="001F58B8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  <w:p w:rsidR="008A1CDA" w:rsidRPr="004C0FFF" w:rsidRDefault="008A1CDA" w:rsidP="001F58B8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O modulo tem como objetivo criar um perfil para um sistema de recomendação de artigos.</w:t>
            </w:r>
          </w:p>
        </w:tc>
      </w:tr>
    </w:tbl>
    <w:p w:rsidR="003D0F83" w:rsidRPr="004C0FFF" w:rsidRDefault="003D0F83">
      <w:pPr>
        <w:pStyle w:val="Semespaamento"/>
        <w:rPr>
          <w:lang w:val="pt-BR"/>
        </w:rPr>
      </w:pPr>
    </w:p>
    <w:p w:rsidR="003D0F83" w:rsidRPr="004C0FFF" w:rsidRDefault="001705B1">
      <w:pPr>
        <w:pStyle w:val="ttulo1"/>
        <w:rPr>
          <w:lang w:val="pt-BR"/>
        </w:rPr>
      </w:pPr>
      <w:r>
        <w:rPr>
          <w:lang w:val="pt-BR"/>
        </w:rPr>
        <w:t>FUNCIONAMENTo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3D0F83" w:rsidRPr="00013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3D0F83" w:rsidRPr="004C0FFF" w:rsidRDefault="003D0F83">
            <w:pPr>
              <w:rPr>
                <w:lang w:val="pt-BR"/>
              </w:rPr>
            </w:pPr>
          </w:p>
        </w:tc>
        <w:tc>
          <w:tcPr>
            <w:tcW w:w="4692" w:type="pct"/>
          </w:tcPr>
          <w:p w:rsidR="001F58B8" w:rsidRPr="004C0FFF" w:rsidRDefault="00313F46" w:rsidP="00313F4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O funcionamento é igual ao do programa em java chamando o python, só que ao contrário, o python chama o crawler em java.</w:t>
            </w:r>
          </w:p>
        </w:tc>
      </w:tr>
    </w:tbl>
    <w:p w:rsidR="003D0F83" w:rsidRPr="004C0FFF" w:rsidRDefault="003D0F83">
      <w:pPr>
        <w:pStyle w:val="Semespaamento"/>
        <w:rPr>
          <w:lang w:val="pt-BR"/>
        </w:rPr>
      </w:pPr>
    </w:p>
    <w:p w:rsidR="003D0F83" w:rsidRDefault="008A1CDA">
      <w:pPr>
        <w:pStyle w:val="ttulo1"/>
        <w:rPr>
          <w:lang w:val="pt-BR"/>
        </w:rPr>
      </w:pPr>
      <w:r>
        <w:rPr>
          <w:lang w:val="pt-BR"/>
        </w:rPr>
        <w:t>testes</w:t>
      </w:r>
    </w:p>
    <w:tbl>
      <w:tblPr>
        <w:tblStyle w:val="Tabeladedicas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8A1CDA" w:rsidRPr="00013952" w:rsidTr="008A1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8A1CDA" w:rsidRPr="004C0FFF" w:rsidRDefault="008A1CDA" w:rsidP="00DB195D">
            <w:pPr>
              <w:rPr>
                <w:lang w:val="pt-BR"/>
              </w:rPr>
            </w:pPr>
          </w:p>
        </w:tc>
        <w:tc>
          <w:tcPr>
            <w:tcW w:w="4692" w:type="pct"/>
          </w:tcPr>
          <w:p w:rsidR="00313F46" w:rsidRPr="004C0FFF" w:rsidRDefault="00313F46" w:rsidP="00313F46">
            <w:pPr>
              <w:pStyle w:val="Textodedic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bookmarkStart w:id="0" w:name="_GoBack"/>
            <w:bookmarkEnd w:id="0"/>
            <w:r>
              <w:rPr>
                <w:lang w:val="pt-BR"/>
              </w:rPr>
              <w:t>Nessa parte ocorre um problema no qual eu ainda não consegui resolver, como a aplicação em java usa threads, o programa em python não espera as threads terminaram para continuar,já tentei usar o time.sleep() porém não funciona.</w:t>
            </w:r>
          </w:p>
        </w:tc>
      </w:tr>
    </w:tbl>
    <w:p w:rsidR="009A0728" w:rsidRPr="009A0728" w:rsidRDefault="009A0728" w:rsidP="00313F46">
      <w:pPr>
        <w:pStyle w:val="Semespaamento"/>
        <w:rPr>
          <w:sz w:val="60"/>
          <w:szCs w:val="60"/>
          <w:lang w:val="pt-BR"/>
        </w:rPr>
      </w:pPr>
    </w:p>
    <w:sectPr w:rsidR="009A0728" w:rsidRPr="009A0728" w:rsidSect="004C0FFF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A31" w:rsidRDefault="002A7A31">
      <w:pPr>
        <w:spacing w:after="0" w:line="240" w:lineRule="auto"/>
      </w:pPr>
      <w:r>
        <w:separator/>
      </w:r>
    </w:p>
  </w:endnote>
  <w:endnote w:type="continuationSeparator" w:id="0">
    <w:p w:rsidR="002A7A31" w:rsidRDefault="002A7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A31" w:rsidRDefault="002A7A31">
      <w:pPr>
        <w:spacing w:after="0" w:line="240" w:lineRule="auto"/>
      </w:pPr>
      <w:r>
        <w:separator/>
      </w:r>
    </w:p>
  </w:footnote>
  <w:footnote w:type="continuationSeparator" w:id="0">
    <w:p w:rsidR="002A7A31" w:rsidRDefault="002A7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83" w:rsidRDefault="004C0FFF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D0F83" w:rsidRPr="004C0FFF" w:rsidRDefault="004C0FFF">
                          <w:pPr>
                            <w:pStyle w:val="rodap"/>
                            <w:rPr>
                              <w:lang w:val="pt-BR"/>
                            </w:rPr>
                          </w:pPr>
                          <w:r w:rsidRPr="004C0FFF">
                            <w:rPr>
                              <w:lang w:val="pt-BR"/>
                            </w:rPr>
                            <w:fldChar w:fldCharType="begin"/>
                          </w:r>
                          <w:r w:rsidRPr="004C0FFF">
                            <w:rPr>
                              <w:lang w:val="pt-BR"/>
                            </w:rPr>
                            <w:instrText xml:space="preserve"> PAGE   \* MERGEFORMAT </w:instrText>
                          </w:r>
                          <w:r w:rsidRPr="004C0FFF">
                            <w:rPr>
                              <w:lang w:val="pt-BR"/>
                            </w:rPr>
                            <w:fldChar w:fldCharType="separate"/>
                          </w:r>
                          <w:r w:rsidR="00013952">
                            <w:rPr>
                              <w:lang w:val="pt-BR"/>
                            </w:rPr>
                            <w:t>1</w:t>
                          </w:r>
                          <w:r w:rsidRPr="004C0FFF">
                            <w:rPr>
                              <w:lang w:val="pt-B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3D0F83" w:rsidRPr="004C0FFF" w:rsidRDefault="004C0FFF">
                    <w:pPr>
                      <w:pStyle w:val="rodap"/>
                      <w:rPr>
                        <w:lang w:val="pt-BR"/>
                      </w:rPr>
                    </w:pPr>
                    <w:r w:rsidRPr="004C0FFF">
                      <w:rPr>
                        <w:lang w:val="pt-BR"/>
                      </w:rPr>
                      <w:fldChar w:fldCharType="begin"/>
                    </w:r>
                    <w:r w:rsidRPr="004C0FFF">
                      <w:rPr>
                        <w:lang w:val="pt-BR"/>
                      </w:rPr>
                      <w:instrText xml:space="preserve"> PAGE   \* MERGEFORMAT </w:instrText>
                    </w:r>
                    <w:r w:rsidRPr="004C0FFF">
                      <w:rPr>
                        <w:lang w:val="pt-BR"/>
                      </w:rPr>
                      <w:fldChar w:fldCharType="separate"/>
                    </w:r>
                    <w:r w:rsidR="00013952">
                      <w:rPr>
                        <w:lang w:val="pt-BR"/>
                      </w:rPr>
                      <w:t>1</w:t>
                    </w:r>
                    <w:r w:rsidRPr="004C0FFF">
                      <w:rPr>
                        <w:lang w:val="pt-BR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B1"/>
    <w:rsid w:val="00013952"/>
    <w:rsid w:val="001705B1"/>
    <w:rsid w:val="001F58B8"/>
    <w:rsid w:val="00223247"/>
    <w:rsid w:val="002A7A31"/>
    <w:rsid w:val="00313F46"/>
    <w:rsid w:val="003D0F83"/>
    <w:rsid w:val="004C0FFF"/>
    <w:rsid w:val="00851620"/>
    <w:rsid w:val="008A1CDA"/>
    <w:rsid w:val="009A0728"/>
    <w:rsid w:val="00BB1613"/>
    <w:rsid w:val="00D0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08D5876-EA64-4395-9CCF-5D1F34C8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DefaultParagraphFont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DefaultParagraphFont"/>
    <w:uiPriority w:val="99"/>
    <w:semiHidden/>
    <w:rPr>
      <w:color w:val="808080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character" w:customStyle="1" w:styleId="Cardettulo2">
    <w:name w:val="Car de título 2"/>
    <w:basedOn w:val="DefaultParagraphFont"/>
    <w:link w:val="ttulo2"/>
    <w:uiPriority w:val="9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2"/>
      </w:num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DefaultParagraphFont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DefaultParagraphFont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propostas">
    <w:name w:val="Tabela de propostas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DefaultParagraphFont"/>
    <w:link w:val="textodorodap"/>
    <w:uiPriority w:val="12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paragraph" w:styleId="Header">
    <w:name w:val="header"/>
    <w:basedOn w:val="Normal"/>
    <w:link w:val="Header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FFF"/>
  </w:style>
  <w:style w:type="paragraph" w:styleId="Footer">
    <w:name w:val="footer"/>
    <w:basedOn w:val="Normal"/>
    <w:link w:val="Footer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FFF"/>
  </w:style>
  <w:style w:type="character" w:styleId="Hyperlink">
    <w:name w:val="Hyperlink"/>
    <w:basedOn w:val="DefaultParagraphFont"/>
    <w:uiPriority w:val="99"/>
    <w:unhideWhenUsed/>
    <w:rsid w:val="009A0728"/>
    <w:rPr>
      <w:color w:val="40ACD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max\AppData\Roaming\Microsoft\Modelos\Proposta%20de%20servi&#231;os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A88FCD-5DC9-446F-91FF-444EB9BF8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serviços.dotx</Template>
  <TotalTime>51</TotalTime>
  <Pages>1</Pages>
  <Words>160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Wmax</dc:creator>
  <cp:keywords/>
  <cp:lastModifiedBy>wm4x</cp:lastModifiedBy>
  <cp:revision>4</cp:revision>
  <cp:lastPrinted>2015-04-11T22:26:00Z</cp:lastPrinted>
  <dcterms:created xsi:type="dcterms:W3CDTF">2015-02-13T23:43:00Z</dcterms:created>
  <dcterms:modified xsi:type="dcterms:W3CDTF">2015-04-11T22:26:00Z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